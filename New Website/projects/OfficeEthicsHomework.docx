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71A" w:rsidRDefault="00B2571A">
      <w:pPr>
        <w:rPr>
          <w:sz w:val="24"/>
          <w:szCs w:val="24"/>
        </w:rPr>
      </w:pPr>
      <w:r>
        <w:rPr>
          <w:sz w:val="24"/>
          <w:szCs w:val="24"/>
        </w:rPr>
        <w:t>Anja Sheppard</w:t>
      </w:r>
      <w:bookmarkStart w:id="0" w:name="_GoBack"/>
      <w:bookmarkEnd w:id="0"/>
    </w:p>
    <w:p w:rsidR="005E6E49" w:rsidRDefault="00E81C9B">
      <w:pPr>
        <w:rPr>
          <w:sz w:val="24"/>
          <w:szCs w:val="24"/>
        </w:rPr>
      </w:pPr>
      <w:r>
        <w:rPr>
          <w:sz w:val="24"/>
          <w:szCs w:val="24"/>
        </w:rPr>
        <w:t>Office Ethics Homework: Essay on Scenario</w:t>
      </w:r>
    </w:p>
    <w:p w:rsidR="00E81C9B" w:rsidRDefault="00E81C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RED company is in a really tough spot against their competitor, BLUE. My boss, Bob, is pushing me and my team to work really hard to meet a deadline. Unfortunately, this deadline can’t be changed. My team has been falling behind, and it might be due to my lack of enforcing productive environments, or it could be external factors. I </w:t>
      </w:r>
      <w:r w:rsidR="003F6492">
        <w:rPr>
          <w:sz w:val="24"/>
          <w:szCs w:val="24"/>
        </w:rPr>
        <w:t>wan</w:t>
      </w:r>
      <w:r>
        <w:rPr>
          <w:sz w:val="24"/>
          <w:szCs w:val="24"/>
        </w:rPr>
        <w:t>t to come up with a solution to the problem that doesn’t involve the assignment being incomplete. I must evaluate my mistakes, my team’s mistakes, and how to approach the boss.</w:t>
      </w:r>
    </w:p>
    <w:p w:rsidR="00E81C9B" w:rsidRDefault="00E81C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deadline, along with the other two groups doing well, has gotten me really stressed. I may have been so preoccupied with finishing and polishing my own work, that I haven’t noticed how off-task and distracted my team is. I should be providing more support as they go through some tough times. I do have some experience in all of the fields, but should I sacrifice all of my sleep and extra time to try to also do my teammates’ work? I may just do that, but should I </w:t>
      </w:r>
      <w:r w:rsidR="00303EC2">
        <w:rPr>
          <w:sz w:val="24"/>
          <w:szCs w:val="24"/>
        </w:rPr>
        <w:t>get</w:t>
      </w:r>
      <w:r>
        <w:rPr>
          <w:sz w:val="24"/>
          <w:szCs w:val="24"/>
        </w:rPr>
        <w:t xml:space="preserve"> discomfort for something that isn’t my job? </w:t>
      </w:r>
      <w:r w:rsidR="00303EC2">
        <w:rPr>
          <w:sz w:val="24"/>
          <w:szCs w:val="24"/>
        </w:rPr>
        <w:t xml:space="preserve">Is that what a friend should do? </w:t>
      </w:r>
      <w:r>
        <w:rPr>
          <w:sz w:val="24"/>
          <w:szCs w:val="24"/>
        </w:rPr>
        <w:t>Should I just tell Bob that I can’t meet the deadline without more people on the job? Is it my fault that my team is not doing well?</w:t>
      </w:r>
    </w:p>
    <w:p w:rsidR="00E81C9B" w:rsidRDefault="00E81C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03EC2">
        <w:rPr>
          <w:sz w:val="24"/>
          <w:szCs w:val="24"/>
        </w:rPr>
        <w:t xml:space="preserve">My team is going through some really </w:t>
      </w:r>
      <w:r w:rsidR="003F6492">
        <w:rPr>
          <w:sz w:val="24"/>
          <w:szCs w:val="24"/>
        </w:rPr>
        <w:t>hard</w:t>
      </w:r>
      <w:r w:rsidR="00303EC2">
        <w:rPr>
          <w:sz w:val="24"/>
          <w:szCs w:val="24"/>
        </w:rPr>
        <w:t xml:space="preserve"> times. Troy, my main HTML and CPP guy is low on money. I recently found out that his productivity has decreased due to his “moonlighting.” I can’t afford to reprimand him all the time for his decreasing work effort. Susan has been helping him out a little, even though PHP is her main language. She is also bal</w:t>
      </w:r>
      <w:r w:rsidR="003F6492">
        <w:rPr>
          <w:sz w:val="24"/>
          <w:szCs w:val="24"/>
        </w:rPr>
        <w:t>a</w:t>
      </w:r>
      <w:r w:rsidR="00303EC2">
        <w:rPr>
          <w:sz w:val="24"/>
          <w:szCs w:val="24"/>
        </w:rPr>
        <w:t>ncing 60 hours of work with a husband and kids. I’ll feel bad if I push more onto her. Andy, a graphics dude</w:t>
      </w:r>
      <w:r w:rsidR="003F6492">
        <w:rPr>
          <w:sz w:val="24"/>
          <w:szCs w:val="24"/>
        </w:rPr>
        <w:t>,</w:t>
      </w:r>
      <w:r w:rsidR="00303EC2">
        <w:rPr>
          <w:sz w:val="24"/>
          <w:szCs w:val="24"/>
        </w:rPr>
        <w:t xml:space="preserve"> is going through a divorce. He has also been distracted, but he has promised that it’ll </w:t>
      </w:r>
      <w:r w:rsidR="003F6492">
        <w:rPr>
          <w:sz w:val="24"/>
          <w:szCs w:val="24"/>
        </w:rPr>
        <w:t>be</w:t>
      </w:r>
      <w:r w:rsidR="00303EC2">
        <w:rPr>
          <w:sz w:val="24"/>
          <w:szCs w:val="24"/>
        </w:rPr>
        <w:t xml:space="preserve"> over in a month. </w:t>
      </w:r>
      <w:proofErr w:type="spellStart"/>
      <w:r w:rsidR="00303EC2">
        <w:rPr>
          <w:sz w:val="24"/>
          <w:szCs w:val="24"/>
        </w:rPr>
        <w:t>Shanetta</w:t>
      </w:r>
      <w:proofErr w:type="spellEnd"/>
      <w:r w:rsidR="00303EC2">
        <w:rPr>
          <w:sz w:val="24"/>
          <w:szCs w:val="24"/>
        </w:rPr>
        <w:t xml:space="preserve"> is a brilliant young graphics designer, but a little push could make her leave the company. My teammates are my friends, and I would feel bad for ratting out all of their prob</w:t>
      </w:r>
      <w:r w:rsidR="003F6492">
        <w:rPr>
          <w:sz w:val="24"/>
          <w:szCs w:val="24"/>
        </w:rPr>
        <w:t>l</w:t>
      </w:r>
      <w:r w:rsidR="00303EC2">
        <w:rPr>
          <w:sz w:val="24"/>
          <w:szCs w:val="24"/>
        </w:rPr>
        <w:t>ems to Bob. Just because they are having a little trouble for a while, doesn’t mean that they will always be like that, right? I don’t want to strain my friendships. I really should just ask for more people on the job, even if it’s embarrassing.</w:t>
      </w:r>
    </w:p>
    <w:p w:rsidR="00303EC2" w:rsidRDefault="00303EC2">
      <w:pPr>
        <w:rPr>
          <w:sz w:val="24"/>
          <w:szCs w:val="24"/>
        </w:rPr>
      </w:pPr>
      <w:r>
        <w:rPr>
          <w:sz w:val="24"/>
          <w:szCs w:val="24"/>
        </w:rPr>
        <w:tab/>
        <w:t>I think that if I tell Bob all of this, and I ask for more people to help, he might get angry that I am failing to complete a major</w:t>
      </w:r>
      <w:r w:rsidR="003F6492">
        <w:rPr>
          <w:sz w:val="24"/>
          <w:szCs w:val="24"/>
        </w:rPr>
        <w:t xml:space="preserve"> project for this year. Asking early would probably be the best way to go, so he has time to collect his thoughts and get help. How do I approach the man that employs me with a failure? How will this look to the other team leaders? </w:t>
      </w:r>
    </w:p>
    <w:p w:rsidR="003F6492" w:rsidRPr="00E81C9B" w:rsidRDefault="003F6492">
      <w:pPr>
        <w:rPr>
          <w:sz w:val="24"/>
          <w:szCs w:val="24"/>
        </w:rPr>
      </w:pPr>
      <w:r>
        <w:rPr>
          <w:sz w:val="24"/>
          <w:szCs w:val="24"/>
        </w:rPr>
        <w:tab/>
        <w:t>I approached Bob in a face-to-face meeting. I believe he was having a good day, which had helped my cause a bit. He was a bit angry and disappointed that I couldn’t meet my deadline, but he was also very understanding about my teammates and their various problems away from work. I was very apologetic and I promised more next time. A couple of lower-down employees in RED with some extra time came to help out Troy and Andy. I have worked harder than ever before, and we successfully met our deadline with everyone’s help. We also won the grant, which has helped out our company a lot. I’m glad I decided to be straight with Bob, even if it was a bit scary. I know that if I had waited, the consequences would have ended up in a loss of the grant or worse.</w:t>
      </w:r>
    </w:p>
    <w:sectPr w:rsidR="003F6492" w:rsidRPr="00E8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C9B"/>
    <w:rsid w:val="00303EC2"/>
    <w:rsid w:val="003F6492"/>
    <w:rsid w:val="005E6E49"/>
    <w:rsid w:val="00B2571A"/>
    <w:rsid w:val="00E8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C70EC-D0F3-4B15-8CAA-D5C8772D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a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</Template>
  <TotalTime>39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 Sheppard</cp:lastModifiedBy>
  <cp:revision>2</cp:revision>
  <dcterms:created xsi:type="dcterms:W3CDTF">2014-10-11T00:36:00Z</dcterms:created>
  <dcterms:modified xsi:type="dcterms:W3CDTF">2014-10-11T01:15:00Z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